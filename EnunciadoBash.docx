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</w:t>
      </w:r>
      <w:bookmarkStart w:id="0" w:name="_GoBack"/>
      <w:bookmarkEnd w:id="0"/>
      <w:r>
        <w:t>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lastRenderedPageBreak/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224ED" w14:textId="77777777" w:rsidR="000C3BF1" w:rsidRDefault="000C3BF1" w:rsidP="00822617">
      <w:pPr>
        <w:spacing w:line="240" w:lineRule="auto"/>
      </w:pPr>
      <w:r>
        <w:separator/>
      </w:r>
    </w:p>
  </w:endnote>
  <w:endnote w:type="continuationSeparator" w:id="0">
    <w:p w14:paraId="6FAA3AA5" w14:textId="77777777" w:rsidR="000C3BF1" w:rsidRDefault="000C3BF1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64574" w14:textId="77777777" w:rsidR="000C3BF1" w:rsidRDefault="000C3BF1" w:rsidP="00822617">
      <w:pPr>
        <w:spacing w:line="240" w:lineRule="auto"/>
      </w:pPr>
      <w:r>
        <w:separator/>
      </w:r>
    </w:p>
  </w:footnote>
  <w:footnote w:type="continuationSeparator" w:id="0">
    <w:p w14:paraId="7C2C41DB" w14:textId="77777777" w:rsidR="000C3BF1" w:rsidRDefault="000C3BF1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5F5D4FAE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547BBF">
            <w:rPr>
              <w:b/>
              <w:sz w:val="21"/>
              <w:szCs w:val="21"/>
            </w:rPr>
            <w:t xml:space="preserve">  Enrique Izquierdo Jiménez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C3BF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47BBF"/>
    <w:rsid w:val="00591E8B"/>
    <w:rsid w:val="005B61F5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9423D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ENRIQUE IZQUIERDO JIMENEZ</cp:lastModifiedBy>
  <cp:revision>3</cp:revision>
  <dcterms:created xsi:type="dcterms:W3CDTF">2020-11-11T15:49:00Z</dcterms:created>
  <dcterms:modified xsi:type="dcterms:W3CDTF">2020-11-11T15:51:00Z</dcterms:modified>
</cp:coreProperties>
</file>